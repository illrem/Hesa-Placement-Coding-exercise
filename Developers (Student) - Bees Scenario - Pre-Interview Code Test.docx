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CEFE3" w14:textId="65D0D720" w:rsidR="20A44351" w:rsidRDefault="5484E06F" w:rsidP="5484E06F">
      <w:pPr>
        <w:pStyle w:val="Heading1"/>
        <w:numPr>
          <w:ilvl w:val="0"/>
          <w:numId w:val="1"/>
        </w:numPr>
        <w:spacing w:before="240" w:after="120"/>
        <w:rPr>
          <w:bCs/>
          <w:color w:val="6A86B8" w:themeColor="accent1"/>
          <w:szCs w:val="22"/>
        </w:rPr>
      </w:pPr>
      <w:bookmarkStart w:id="0" w:name="_GoBack"/>
      <w:bookmarkEnd w:id="0"/>
      <w:r w:rsidRPr="5484E06F">
        <w:rPr>
          <w:bCs/>
          <w:color w:val="6A85B8"/>
          <w:szCs w:val="22"/>
        </w:rPr>
        <w:t>BEES - OBJECT-ORIENTED DEVELOPMENT EXERCISE</w:t>
      </w:r>
    </w:p>
    <w:p w14:paraId="75F188FB" w14:textId="277F7284" w:rsidR="5484E06F" w:rsidRDefault="5484E06F" w:rsidP="5484E06F">
      <w:pPr>
        <w:rPr>
          <w:rFonts w:eastAsia="Calibri"/>
        </w:rPr>
      </w:pPr>
      <w:r w:rsidRPr="5484E06F">
        <w:rPr>
          <w:rFonts w:eastAsia="Calibri"/>
        </w:rPr>
        <w:t>This exercise will not be the only factor in our recruitment process but provides an insight into your approach to development work. Please be prepared to talk about your design, testing, and decision making in your interview.</w:t>
      </w:r>
    </w:p>
    <w:p w14:paraId="268AB929" w14:textId="301E70B1" w:rsidR="5484E06F" w:rsidRDefault="5484E06F" w:rsidP="5484E06F">
      <w:pPr>
        <w:rPr>
          <w:rFonts w:eastAsia="Calibri"/>
          <w:lang w:val="en-US"/>
        </w:rPr>
      </w:pPr>
    </w:p>
    <w:p w14:paraId="05B0C3CF" w14:textId="1D64E355" w:rsidR="5484E06F" w:rsidRDefault="5484E06F" w:rsidP="5484E06F">
      <w:pPr>
        <w:rPr>
          <w:rFonts w:eastAsia="Calibri"/>
        </w:rPr>
      </w:pPr>
      <w:r w:rsidRPr="5484E06F">
        <w:rPr>
          <w:rFonts w:eastAsia="Calibri"/>
          <w:b/>
          <w:bCs/>
        </w:rPr>
        <w:t>You have 60 minutes</w:t>
      </w:r>
    </w:p>
    <w:p w14:paraId="59CAE58C" w14:textId="2AE81681" w:rsidR="5484E06F" w:rsidRDefault="5484E06F" w:rsidP="5484E06F">
      <w:pPr>
        <w:rPr>
          <w:rFonts w:eastAsia="Calibri"/>
          <w:lang w:val="en-US"/>
        </w:rPr>
      </w:pPr>
      <w:r w:rsidRPr="5484E06F">
        <w:rPr>
          <w:rFonts w:eastAsia="Calibri"/>
        </w:rPr>
        <w:t>Produce a compiled result in the language of your choice. Start with part 1 – the classes. If time permits move on to part 2 – the application. The focus is not on the interface but rather on the classes.</w:t>
      </w:r>
    </w:p>
    <w:p w14:paraId="35D0B044" w14:textId="16425A1F" w:rsidR="5484E06F" w:rsidRDefault="5484E06F" w:rsidP="5484E06F">
      <w:pPr>
        <w:rPr>
          <w:rFonts w:eastAsia="Calibri"/>
        </w:rPr>
      </w:pPr>
    </w:p>
    <w:p w14:paraId="1CD02A96" w14:textId="69ED2CAA" w:rsidR="5484E06F" w:rsidRDefault="5484E06F" w:rsidP="5484E06F">
      <w:pPr>
        <w:rPr>
          <w:rFonts w:eastAsia="Calibri"/>
        </w:rPr>
      </w:pPr>
      <w:r w:rsidRPr="5484E06F">
        <w:rPr>
          <w:rFonts w:eastAsia="Calibri"/>
        </w:rPr>
        <w:t>Once the time has ended please zip up your code/solution and provide a link to it through an online storage repository such as OneDrive, Google Drive or GitHub.</w:t>
      </w:r>
    </w:p>
    <w:p w14:paraId="3B071038" w14:textId="72C641F7" w:rsidR="000753DE" w:rsidRPr="00F9287C" w:rsidRDefault="000753DE" w:rsidP="45EA75FC">
      <w:pPr>
        <w:rPr>
          <w:rFonts w:eastAsia="Calibri"/>
        </w:rPr>
      </w:pPr>
    </w:p>
    <w:p w14:paraId="2EA7371E" w14:textId="0DE345B8" w:rsidR="000753DE" w:rsidRDefault="000753DE" w:rsidP="000753DE">
      <w:pPr>
        <w:pStyle w:val="Heading2"/>
      </w:pPr>
      <w:r w:rsidRPr="00F9287C">
        <w:t>Part 1 – the classes</w:t>
      </w:r>
    </w:p>
    <w:p w14:paraId="62F65AB1" w14:textId="77777777" w:rsidR="000753DE" w:rsidRPr="000753DE" w:rsidRDefault="000753DE" w:rsidP="000753DE"/>
    <w:p w14:paraId="5FFA4161" w14:textId="77777777" w:rsidR="000753DE" w:rsidRDefault="000753DE" w:rsidP="000753DE">
      <w:r w:rsidRPr="00F9287C">
        <w:t xml:space="preserve">Write classes to represent 3 different types of Bee - Worker, Queen and Drone.  </w:t>
      </w:r>
    </w:p>
    <w:p w14:paraId="1EAB0B05" w14:textId="77777777" w:rsidR="000753DE" w:rsidRPr="00F9287C" w:rsidRDefault="000753DE" w:rsidP="000753DE"/>
    <w:p w14:paraId="22D27E0F" w14:textId="77777777" w:rsidR="000753DE" w:rsidRPr="00F9287C" w:rsidRDefault="000753DE" w:rsidP="000753DE">
      <w:r w:rsidRPr="00F9287C">
        <w:t xml:space="preserve">Each Bee has a floating-point health property, which is not writable externally and upon creation is set to a value of 100 (percent).  </w:t>
      </w:r>
    </w:p>
    <w:p w14:paraId="003AC49E" w14:textId="77777777" w:rsidR="000753DE" w:rsidRDefault="000753DE" w:rsidP="000753DE"/>
    <w:p w14:paraId="69959998" w14:textId="77777777" w:rsidR="000753DE" w:rsidRPr="00F9287C" w:rsidRDefault="000753DE" w:rsidP="000753DE">
      <w:r w:rsidRPr="00F9287C">
        <w:t xml:space="preserve">Each Bee has a </w:t>
      </w:r>
      <w:proofErr w:type="gramStart"/>
      <w:r w:rsidRPr="00F9287C">
        <w:t>Damage(</w:t>
      </w:r>
      <w:proofErr w:type="gramEnd"/>
      <w:r w:rsidRPr="00F9287C">
        <w:t xml:space="preserve">) method that takes a single integer parameter that should be a value between 0 and 100.  When this method is called, the health of the bee is to be reduced by that percentage of their current health.  </w:t>
      </w:r>
    </w:p>
    <w:p w14:paraId="2B323EE7" w14:textId="77777777" w:rsidR="000753DE" w:rsidRDefault="000753DE" w:rsidP="000753DE"/>
    <w:p w14:paraId="41A3EE3F" w14:textId="1906093D" w:rsidR="000753DE" w:rsidRDefault="000753DE" w:rsidP="000753DE">
      <w:r w:rsidRPr="00F9287C">
        <w:t xml:space="preserve">When a Worker has a health below 70% it cannot fly and therefore is pronounced Dead.  When a Queen has a health below 20%, or a Drone below 50%, it is pronounced dead.  This 'Dead' property should be readable from each Bee.  When a Bee is dead, no further health deductions should be recorded by the bee, although the </w:t>
      </w:r>
      <w:proofErr w:type="gramStart"/>
      <w:r w:rsidRPr="00F9287C">
        <w:t>Damage(</w:t>
      </w:r>
      <w:proofErr w:type="gramEnd"/>
      <w:r w:rsidRPr="00F9287C">
        <w:t>) method should still be invokable without error.</w:t>
      </w:r>
    </w:p>
    <w:p w14:paraId="179D3B49" w14:textId="77777777" w:rsidR="000753DE" w:rsidRPr="00F9287C" w:rsidRDefault="000753DE" w:rsidP="000753DE"/>
    <w:p w14:paraId="48F7C7EB" w14:textId="05F815FF" w:rsidR="000753DE" w:rsidRDefault="000753DE" w:rsidP="000753DE">
      <w:pPr>
        <w:pStyle w:val="Heading2"/>
      </w:pPr>
      <w:r w:rsidRPr="00F9287C">
        <w:t xml:space="preserve">Part 2 – the </w:t>
      </w:r>
      <w:r>
        <w:t>application</w:t>
      </w:r>
    </w:p>
    <w:p w14:paraId="19708D23" w14:textId="77777777" w:rsidR="000753DE" w:rsidRPr="000753DE" w:rsidRDefault="000753DE" w:rsidP="000753DE"/>
    <w:p w14:paraId="64BD64D3" w14:textId="77777777" w:rsidR="000753DE" w:rsidRPr="00F9287C" w:rsidRDefault="000753DE" w:rsidP="000753DE">
      <w:r w:rsidRPr="00F9287C">
        <w:t xml:space="preserve">Your application should create a single list containing 10 instances of each type of Bee.  It must support methods to allow </w:t>
      </w:r>
      <w:proofErr w:type="gramStart"/>
      <w:r w:rsidRPr="00F9287C">
        <w:t>Damage(</w:t>
      </w:r>
      <w:proofErr w:type="gramEnd"/>
      <w:r w:rsidRPr="00F9287C">
        <w:t>) to be called for each Bee, and to return the health status of each bee, including whether it is alive or not.</w:t>
      </w:r>
    </w:p>
    <w:p w14:paraId="50D1E66A" w14:textId="77777777" w:rsidR="000753DE" w:rsidRDefault="000753DE" w:rsidP="000753DE"/>
    <w:p w14:paraId="1F8162B3" w14:textId="77777777" w:rsidR="000753DE" w:rsidRPr="00F9287C" w:rsidRDefault="000753DE" w:rsidP="000753DE">
      <w:r w:rsidRPr="00F9287C">
        <w:t xml:space="preserve">The user interface should show the current status of each bee and contain a button.  When clicked, a different random value between 0 and 80 should be selected for each bee and applied with a call to </w:t>
      </w:r>
      <w:proofErr w:type="gramStart"/>
      <w:r w:rsidRPr="00F9287C">
        <w:t>Damage(</w:t>
      </w:r>
      <w:proofErr w:type="gramEnd"/>
      <w:r w:rsidRPr="00F9287C">
        <w:t xml:space="preserve">).  After each click the </w:t>
      </w:r>
      <w:r>
        <w:t>health status of the bees should be updated.</w:t>
      </w:r>
    </w:p>
    <w:p w14:paraId="57D0EE12" w14:textId="77777777" w:rsidR="007141E3" w:rsidRPr="009F4CBE" w:rsidRDefault="007141E3" w:rsidP="009F4CBE">
      <w:pPr>
        <w:pStyle w:val="Body-text"/>
      </w:pPr>
    </w:p>
    <w:sectPr w:rsidR="007141E3" w:rsidRPr="009F4CBE" w:rsidSect="00C339FA">
      <w:headerReference w:type="default" r:id="rId11"/>
      <w:footerReference w:type="default" r:id="rId12"/>
      <w:pgSz w:w="11906" w:h="16838" w:code="9"/>
      <w:pgMar w:top="2381" w:right="1225" w:bottom="1701" w:left="1225"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C9BF" w14:textId="77777777" w:rsidR="000753DE" w:rsidRDefault="000753DE" w:rsidP="002256A3">
      <w:r>
        <w:separator/>
      </w:r>
    </w:p>
  </w:endnote>
  <w:endnote w:type="continuationSeparator" w:id="0">
    <w:p w14:paraId="4C81340D" w14:textId="77777777" w:rsidR="000753DE" w:rsidRDefault="000753DE" w:rsidP="0022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old">
    <w:altName w:val="Arial"/>
    <w:panose1 w:val="020B0704020202020204"/>
    <w:charset w:val="00"/>
    <w:family w:val="roman"/>
    <w:notTrueType/>
    <w:pitch w:val="default"/>
  </w:font>
  <w:font w:name="Effra-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024"/>
    </w:tblGrid>
    <w:tr w:rsidR="00F105DB" w14:paraId="004881DD" w14:textId="77777777" w:rsidTr="00831DA1">
      <w:trPr>
        <w:trHeight w:val="340"/>
      </w:trPr>
      <w:tc>
        <w:tcPr>
          <w:tcW w:w="7938" w:type="dxa"/>
        </w:tcPr>
        <w:p w14:paraId="68F739BA" w14:textId="77777777" w:rsidR="00F105DB" w:rsidRDefault="00831DA1" w:rsidP="00831DA1">
          <w:pPr>
            <w:pStyle w:val="Body-text"/>
            <w:rPr>
              <w:noProof/>
            </w:rPr>
          </w:pPr>
          <w:r>
            <w:rPr>
              <w:noProof/>
            </w:rPr>
            <w:drawing>
              <wp:inline distT="0" distB="0" distL="0" distR="0" wp14:anchorId="4DE73492" wp14:editId="39D893A4">
                <wp:extent cx="1479600" cy="7200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SA_blue_bar.png"/>
                        <pic:cNvPicPr/>
                      </pic:nvPicPr>
                      <pic:blipFill>
                        <a:blip r:embed="rId1">
                          <a:extLst>
                            <a:ext uri="{28A0092B-C50C-407E-A947-70E740481C1C}">
                              <a14:useLocalDpi xmlns:a14="http://schemas.microsoft.com/office/drawing/2010/main" val="0"/>
                            </a:ext>
                          </a:extLst>
                        </a:blip>
                        <a:stretch>
                          <a:fillRect/>
                        </a:stretch>
                      </pic:blipFill>
                      <pic:spPr>
                        <a:xfrm>
                          <a:off x="0" y="0"/>
                          <a:ext cx="1479600" cy="72000"/>
                        </a:xfrm>
                        <a:prstGeom prst="rect">
                          <a:avLst/>
                        </a:prstGeom>
                      </pic:spPr>
                    </pic:pic>
                  </a:graphicData>
                </a:graphic>
              </wp:inline>
            </w:drawing>
          </w:r>
        </w:p>
      </w:tc>
      <w:tc>
        <w:tcPr>
          <w:tcW w:w="2024" w:type="dxa"/>
          <w:tcMar>
            <w:left w:w="0" w:type="dxa"/>
            <w:right w:w="0" w:type="dxa"/>
          </w:tcMar>
        </w:tcPr>
        <w:p w14:paraId="6F6E949F" w14:textId="77777777" w:rsidR="00F105DB" w:rsidRPr="002256A3" w:rsidRDefault="00F105DB" w:rsidP="00265129">
          <w:pPr>
            <w:pStyle w:val="Body-text"/>
          </w:pPr>
        </w:p>
      </w:tc>
    </w:tr>
    <w:tr w:rsidR="00F105DB" w14:paraId="11EC79AB" w14:textId="77777777" w:rsidTr="00D03ABE">
      <w:tc>
        <w:tcPr>
          <w:tcW w:w="7938" w:type="dxa"/>
          <w:vAlign w:val="bottom"/>
        </w:tcPr>
        <w:p w14:paraId="78AAB68D" w14:textId="77777777" w:rsidR="00F105DB" w:rsidRPr="004F3C0F" w:rsidRDefault="004F3C0F" w:rsidP="004F3C0F">
          <w:pPr>
            <w:rPr>
              <w:rFonts w:cs="Arial"/>
              <w:sz w:val="12"/>
              <w:szCs w:val="12"/>
            </w:rPr>
          </w:pPr>
          <w:r w:rsidRPr="004B5AEC">
            <w:rPr>
              <w:rFonts w:cs="Arial"/>
              <w:sz w:val="12"/>
              <w:szCs w:val="12"/>
            </w:rPr>
            <w:t xml:space="preserve">Higher Education Statistics Agency </w:t>
          </w:r>
          <w:r>
            <w:rPr>
              <w:rFonts w:cs="Arial"/>
              <w:sz w:val="12"/>
              <w:szCs w:val="12"/>
            </w:rPr>
            <w:t>Limited</w:t>
          </w:r>
          <w:r w:rsidRPr="004B5AEC">
            <w:rPr>
              <w:rFonts w:cs="Arial"/>
              <w:sz w:val="12"/>
              <w:szCs w:val="12"/>
            </w:rPr>
            <w:t xml:space="preserve"> is a company limited by guarantee, registered in England at 95 Promenade, Chelt</w:t>
          </w:r>
          <w:r>
            <w:rPr>
              <w:rFonts w:cs="Arial"/>
              <w:sz w:val="12"/>
              <w:szCs w:val="12"/>
            </w:rPr>
            <w:t>enham, GL50 1HZ. Registered No. 0</w:t>
          </w:r>
          <w:r w:rsidRPr="004B5AEC">
            <w:rPr>
              <w:rFonts w:cs="Arial"/>
              <w:sz w:val="12"/>
              <w:szCs w:val="12"/>
            </w:rPr>
            <w:t xml:space="preserve">2766993. Registered Charity No. 1039709. Certified to ISO 27001. The members are Universities UK and </w:t>
          </w:r>
          <w:proofErr w:type="spellStart"/>
          <w:r w:rsidRPr="004B5AEC">
            <w:rPr>
              <w:rFonts w:cs="Arial"/>
              <w:sz w:val="12"/>
              <w:szCs w:val="12"/>
            </w:rPr>
            <w:t>GuildHE</w:t>
          </w:r>
          <w:proofErr w:type="spellEnd"/>
          <w:r w:rsidRPr="004B5AEC">
            <w:rPr>
              <w:rFonts w:cs="Arial"/>
              <w:sz w:val="12"/>
              <w:szCs w:val="12"/>
            </w:rPr>
            <w:t>.</w:t>
          </w:r>
        </w:p>
      </w:tc>
      <w:tc>
        <w:tcPr>
          <w:tcW w:w="2024" w:type="dxa"/>
          <w:tcMar>
            <w:left w:w="0" w:type="dxa"/>
            <w:right w:w="0" w:type="dxa"/>
          </w:tcMar>
        </w:tcPr>
        <w:sdt>
          <w:sdtPr>
            <w:id w:val="880370645"/>
            <w:docPartObj>
              <w:docPartGallery w:val="Page Numbers (Top of Page)"/>
              <w:docPartUnique/>
            </w:docPartObj>
          </w:sdtPr>
          <w:sdtEndPr/>
          <w:sdtContent>
            <w:p w14:paraId="482A3310" w14:textId="77777777" w:rsidR="009C2BE9" w:rsidRDefault="009C2BE9" w:rsidP="004F3C0F">
              <w:pPr>
                <w:pStyle w:val="Footnote"/>
                <w:jc w:val="right"/>
              </w:pPr>
              <w:r>
                <w:t xml:space="preserve">Page </w:t>
              </w:r>
              <w:r>
                <w:fldChar w:fldCharType="begin"/>
              </w:r>
              <w:r>
                <w:instrText xml:space="preserve"> PAGE </w:instrText>
              </w:r>
              <w:r>
                <w:fldChar w:fldCharType="separate"/>
              </w:r>
              <w:r w:rsidR="0086574A">
                <w:rPr>
                  <w:noProof/>
                </w:rPr>
                <w:t>1</w:t>
              </w:r>
              <w:r>
                <w:fldChar w:fldCharType="end"/>
              </w:r>
              <w:r>
                <w:t xml:space="preserve"> of </w:t>
              </w:r>
              <w:r w:rsidR="000753DE">
                <w:rPr>
                  <w:noProof/>
                </w:rPr>
                <w:fldChar w:fldCharType="begin"/>
              </w:r>
              <w:r w:rsidR="000753DE">
                <w:rPr>
                  <w:noProof/>
                </w:rPr>
                <w:instrText xml:space="preserve"> NUMPAGES  </w:instrText>
              </w:r>
              <w:r w:rsidR="000753DE">
                <w:rPr>
                  <w:noProof/>
                </w:rPr>
                <w:fldChar w:fldCharType="separate"/>
              </w:r>
              <w:r w:rsidR="0086574A">
                <w:rPr>
                  <w:noProof/>
                </w:rPr>
                <w:t>1</w:t>
              </w:r>
              <w:r w:rsidR="000753DE">
                <w:rPr>
                  <w:noProof/>
                </w:rPr>
                <w:fldChar w:fldCharType="end"/>
              </w:r>
            </w:p>
            <w:p w14:paraId="15F5CDFF" w14:textId="77777777" w:rsidR="00F105DB" w:rsidRDefault="00E443B4" w:rsidP="004F3C0F">
              <w:pPr>
                <w:pStyle w:val="Footnote"/>
                <w:jc w:val="right"/>
              </w:pPr>
            </w:p>
          </w:sdtContent>
        </w:sdt>
      </w:tc>
    </w:tr>
  </w:tbl>
  <w:p w14:paraId="38045A48" w14:textId="77777777" w:rsidR="002256A3" w:rsidRPr="00265129" w:rsidRDefault="002256A3" w:rsidP="00265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1231" w14:textId="77777777" w:rsidR="000753DE" w:rsidRDefault="000753DE" w:rsidP="002256A3">
      <w:r>
        <w:separator/>
      </w:r>
    </w:p>
  </w:footnote>
  <w:footnote w:type="continuationSeparator" w:id="0">
    <w:p w14:paraId="301A4EF7" w14:textId="77777777" w:rsidR="000753DE" w:rsidRDefault="000753DE" w:rsidP="0022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232D" w14:textId="77777777" w:rsidR="002256A3" w:rsidRPr="002256A3" w:rsidRDefault="002256A3" w:rsidP="006A7BB6">
    <w:pPr>
      <w:pStyle w:val="Body-text"/>
    </w:pPr>
    <w:r>
      <w:rPr>
        <w:noProof/>
      </w:rPr>
      <w:drawing>
        <wp:anchor distT="0" distB="0" distL="114300" distR="114300" simplePos="0" relativeHeight="251658240" behindDoc="0" locked="0" layoutInCell="1" allowOverlap="1" wp14:anchorId="536F1E71" wp14:editId="68EFADB0">
          <wp:simplePos x="0" y="0"/>
          <wp:positionH relativeFrom="margin">
            <wp:align>right</wp:align>
          </wp:positionH>
          <wp:positionV relativeFrom="page">
            <wp:posOffset>540385</wp:posOffset>
          </wp:positionV>
          <wp:extent cx="1475280" cy="582480"/>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SA_Logo.png"/>
                  <pic:cNvPicPr/>
                </pic:nvPicPr>
                <pic:blipFill>
                  <a:blip r:embed="rId1">
                    <a:extLst>
                      <a:ext uri="{28A0092B-C50C-407E-A947-70E740481C1C}">
                        <a14:useLocalDpi xmlns:a14="http://schemas.microsoft.com/office/drawing/2010/main" val="0"/>
                      </a:ext>
                    </a:extLst>
                  </a:blip>
                  <a:stretch>
                    <a:fillRect/>
                  </a:stretch>
                </pic:blipFill>
                <pic:spPr>
                  <a:xfrm>
                    <a:off x="0" y="0"/>
                    <a:ext cx="1475280" cy="5824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F400C14"/>
    <w:lvl w:ilvl="0">
      <w:start w:val="1"/>
      <w:numFmt w:val="decimal"/>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DE"/>
    <w:rsid w:val="0005412C"/>
    <w:rsid w:val="000718A2"/>
    <w:rsid w:val="000753DE"/>
    <w:rsid w:val="000E4058"/>
    <w:rsid w:val="00106018"/>
    <w:rsid w:val="0017193E"/>
    <w:rsid w:val="001871D4"/>
    <w:rsid w:val="00192304"/>
    <w:rsid w:val="001A094A"/>
    <w:rsid w:val="001B4F29"/>
    <w:rsid w:val="001C412B"/>
    <w:rsid w:val="002256A3"/>
    <w:rsid w:val="002611C2"/>
    <w:rsid w:val="00265129"/>
    <w:rsid w:val="00275AD4"/>
    <w:rsid w:val="00282CFC"/>
    <w:rsid w:val="002C5770"/>
    <w:rsid w:val="002E336F"/>
    <w:rsid w:val="0030130C"/>
    <w:rsid w:val="00303E36"/>
    <w:rsid w:val="00334793"/>
    <w:rsid w:val="0036485B"/>
    <w:rsid w:val="003F352C"/>
    <w:rsid w:val="00412F5F"/>
    <w:rsid w:val="00463606"/>
    <w:rsid w:val="00475EAC"/>
    <w:rsid w:val="00482F67"/>
    <w:rsid w:val="004F3C0F"/>
    <w:rsid w:val="005C436E"/>
    <w:rsid w:val="005D6B25"/>
    <w:rsid w:val="005F6046"/>
    <w:rsid w:val="006060CB"/>
    <w:rsid w:val="00644FE1"/>
    <w:rsid w:val="00654475"/>
    <w:rsid w:val="006A6182"/>
    <w:rsid w:val="006A7BB6"/>
    <w:rsid w:val="006D0CFF"/>
    <w:rsid w:val="006E4866"/>
    <w:rsid w:val="007141E3"/>
    <w:rsid w:val="00720D86"/>
    <w:rsid w:val="00741E7B"/>
    <w:rsid w:val="00745C92"/>
    <w:rsid w:val="007D04F7"/>
    <w:rsid w:val="00807BF1"/>
    <w:rsid w:val="008173F7"/>
    <w:rsid w:val="00831DA1"/>
    <w:rsid w:val="00845A6E"/>
    <w:rsid w:val="0086574A"/>
    <w:rsid w:val="008A043B"/>
    <w:rsid w:val="008B2219"/>
    <w:rsid w:val="008D09DD"/>
    <w:rsid w:val="009A0718"/>
    <w:rsid w:val="009C2BE9"/>
    <w:rsid w:val="009D7B28"/>
    <w:rsid w:val="009F4CBE"/>
    <w:rsid w:val="00A34F7F"/>
    <w:rsid w:val="00AD20E5"/>
    <w:rsid w:val="00AD2A27"/>
    <w:rsid w:val="00B14E0B"/>
    <w:rsid w:val="00BA4350"/>
    <w:rsid w:val="00BA45FC"/>
    <w:rsid w:val="00BC5116"/>
    <w:rsid w:val="00BD6F8F"/>
    <w:rsid w:val="00BD7935"/>
    <w:rsid w:val="00C13364"/>
    <w:rsid w:val="00C179FD"/>
    <w:rsid w:val="00C339FA"/>
    <w:rsid w:val="00C562E3"/>
    <w:rsid w:val="00C56363"/>
    <w:rsid w:val="00C64BBE"/>
    <w:rsid w:val="00CA2CF9"/>
    <w:rsid w:val="00D03ABE"/>
    <w:rsid w:val="00D46C5D"/>
    <w:rsid w:val="00D52207"/>
    <w:rsid w:val="00D94B02"/>
    <w:rsid w:val="00DA4040"/>
    <w:rsid w:val="00DB046F"/>
    <w:rsid w:val="00E16998"/>
    <w:rsid w:val="00E443B4"/>
    <w:rsid w:val="00E73296"/>
    <w:rsid w:val="00E77B91"/>
    <w:rsid w:val="00E80A99"/>
    <w:rsid w:val="00E84FBA"/>
    <w:rsid w:val="00EB6CF9"/>
    <w:rsid w:val="00F105DB"/>
    <w:rsid w:val="00F30CA8"/>
    <w:rsid w:val="00FA1C87"/>
    <w:rsid w:val="00FE5921"/>
    <w:rsid w:val="00FF3199"/>
    <w:rsid w:val="20A44351"/>
    <w:rsid w:val="45EA75FC"/>
    <w:rsid w:val="5484E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D25CEE"/>
  <w15:chartTrackingRefBased/>
  <w15:docId w15:val="{79635425-026F-4905-A300-648C2623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DE"/>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9D7B28"/>
    <w:pPr>
      <w:keepNext/>
      <w:keepLines/>
      <w:outlineLvl w:val="0"/>
    </w:pPr>
    <w:rPr>
      <w:rFonts w:ascii="Arial Bold" w:eastAsiaTheme="majorEastAsia" w:hAnsi="Arial Bold" w:cstheme="majorBidi"/>
      <w:b/>
      <w:caps/>
      <w:color w:val="6A86B8"/>
      <w:szCs w:val="32"/>
    </w:rPr>
  </w:style>
  <w:style w:type="paragraph" w:styleId="Heading2">
    <w:name w:val="heading 2"/>
    <w:basedOn w:val="Normal"/>
    <w:next w:val="Normal"/>
    <w:link w:val="Heading2Char"/>
    <w:uiPriority w:val="9"/>
    <w:unhideWhenUsed/>
    <w:qFormat/>
    <w:rsid w:val="009D7B28"/>
    <w:pPr>
      <w:keepNext/>
      <w:keepLines/>
      <w:outlineLvl w:val="1"/>
    </w:pPr>
    <w:rPr>
      <w:rFonts w:eastAsiaTheme="majorEastAsia" w:cstheme="majorBidi"/>
      <w:caps/>
      <w:color w:val="6A86B8"/>
      <w:szCs w:val="26"/>
    </w:rPr>
  </w:style>
  <w:style w:type="paragraph" w:styleId="Heading3">
    <w:name w:val="heading 3"/>
    <w:basedOn w:val="Normal"/>
    <w:next w:val="Normal"/>
    <w:link w:val="Heading3Char"/>
    <w:uiPriority w:val="9"/>
    <w:unhideWhenUsed/>
    <w:qFormat/>
    <w:rsid w:val="00275AD4"/>
    <w:pPr>
      <w:keepNext/>
      <w:keepLines/>
      <w:outlineLvl w:val="2"/>
    </w:pPr>
    <w:rPr>
      <w:rFonts w:eastAsiaTheme="majorEastAsia" w:cstheme="majorBidi"/>
      <w:color w:val="6A86B8" w:themeColor="accent1"/>
      <w:szCs w:val="24"/>
    </w:rPr>
  </w:style>
  <w:style w:type="paragraph" w:styleId="Heading4">
    <w:name w:val="heading 4"/>
    <w:basedOn w:val="Normal"/>
    <w:next w:val="Normal"/>
    <w:link w:val="Heading4Char"/>
    <w:uiPriority w:val="9"/>
    <w:unhideWhenUsed/>
    <w:rsid w:val="00DB046F"/>
    <w:pPr>
      <w:keepNext/>
      <w:keepLines/>
      <w:spacing w:before="40"/>
      <w:outlineLvl w:val="3"/>
    </w:pPr>
    <w:rPr>
      <w:rFonts w:asciiTheme="majorHAnsi" w:eastAsiaTheme="majorEastAsia" w:hAnsiTheme="majorHAnsi" w:cstheme="majorBidi"/>
      <w:i/>
      <w:iCs/>
      <w:color w:val="466192" w:themeColor="accent1" w:themeShade="BF"/>
    </w:rPr>
  </w:style>
  <w:style w:type="paragraph" w:styleId="Heading5">
    <w:name w:val="heading 5"/>
    <w:basedOn w:val="Normal"/>
    <w:next w:val="Normal"/>
    <w:link w:val="Heading5Char"/>
    <w:uiPriority w:val="9"/>
    <w:unhideWhenUsed/>
    <w:rsid w:val="00DB046F"/>
    <w:pPr>
      <w:keepNext/>
      <w:keepLines/>
      <w:spacing w:before="40"/>
      <w:outlineLvl w:val="4"/>
    </w:pPr>
    <w:rPr>
      <w:rFonts w:asciiTheme="majorHAnsi" w:eastAsiaTheme="majorEastAsia" w:hAnsiTheme="majorHAnsi" w:cstheme="majorBidi"/>
      <w:color w:val="466192" w:themeColor="accent1" w:themeShade="BF"/>
    </w:rPr>
  </w:style>
  <w:style w:type="paragraph" w:styleId="Heading6">
    <w:name w:val="heading 6"/>
    <w:basedOn w:val="Normal"/>
    <w:next w:val="Normal"/>
    <w:link w:val="Heading6Char"/>
    <w:uiPriority w:val="9"/>
    <w:unhideWhenUsed/>
    <w:rsid w:val="00DB046F"/>
    <w:pPr>
      <w:keepNext/>
      <w:keepLines/>
      <w:spacing w:before="40"/>
      <w:outlineLvl w:val="5"/>
    </w:pPr>
    <w:rPr>
      <w:rFonts w:asciiTheme="majorHAnsi" w:eastAsiaTheme="majorEastAsia" w:hAnsiTheme="majorHAnsi" w:cstheme="majorBidi"/>
      <w:color w:val="2E4061" w:themeColor="accent1" w:themeShade="7F"/>
    </w:rPr>
  </w:style>
  <w:style w:type="paragraph" w:styleId="Heading7">
    <w:name w:val="heading 7"/>
    <w:basedOn w:val="Normal"/>
    <w:next w:val="Normal"/>
    <w:link w:val="Heading7Char"/>
    <w:uiPriority w:val="9"/>
    <w:unhideWhenUsed/>
    <w:rsid w:val="00DB046F"/>
    <w:pPr>
      <w:keepNext/>
      <w:keepLines/>
      <w:spacing w:before="40"/>
      <w:outlineLvl w:val="6"/>
    </w:pPr>
    <w:rPr>
      <w:rFonts w:asciiTheme="majorHAnsi" w:eastAsiaTheme="majorEastAsia" w:hAnsiTheme="majorHAnsi" w:cstheme="majorBidi"/>
      <w:i/>
      <w:iCs/>
      <w:color w:val="2E4061" w:themeColor="accent1" w:themeShade="7F"/>
    </w:rPr>
  </w:style>
  <w:style w:type="paragraph" w:styleId="Heading8">
    <w:name w:val="heading 8"/>
    <w:basedOn w:val="Normal"/>
    <w:next w:val="Normal"/>
    <w:link w:val="Heading8Char"/>
    <w:uiPriority w:val="9"/>
    <w:unhideWhenUsed/>
    <w:rsid w:val="00DB04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DB04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qFormat/>
    <w:rsid w:val="0036485B"/>
  </w:style>
  <w:style w:type="table" w:styleId="TableGrid">
    <w:name w:val="Table Grid"/>
    <w:basedOn w:val="TableNormal"/>
    <w:uiPriority w:val="39"/>
    <w:rsid w:val="00225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uiPriority w:val="1"/>
    <w:qFormat/>
    <w:rsid w:val="00265129"/>
    <w:rPr>
      <w:rFonts w:ascii="Arial Bold" w:hAnsi="Arial Bold" w:cs="Effra-Regular"/>
      <w:b/>
      <w:i w:val="0"/>
    </w:rPr>
  </w:style>
  <w:style w:type="character" w:customStyle="1" w:styleId="Heading1Char">
    <w:name w:val="Heading 1 Char"/>
    <w:basedOn w:val="DefaultParagraphFont"/>
    <w:link w:val="Heading1"/>
    <w:uiPriority w:val="9"/>
    <w:rsid w:val="009D7B28"/>
    <w:rPr>
      <w:rFonts w:ascii="Arial Bold" w:eastAsiaTheme="majorEastAsia" w:hAnsi="Arial Bold" w:cstheme="majorBidi"/>
      <w:b/>
      <w:caps/>
      <w:color w:val="6A86B8"/>
      <w:szCs w:val="32"/>
    </w:rPr>
  </w:style>
  <w:style w:type="paragraph" w:styleId="BalloonText">
    <w:name w:val="Balloon Text"/>
    <w:basedOn w:val="Normal"/>
    <w:link w:val="BalloonTextChar"/>
    <w:uiPriority w:val="99"/>
    <w:semiHidden/>
    <w:unhideWhenUsed/>
    <w:rsid w:val="008B22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19"/>
    <w:rPr>
      <w:rFonts w:ascii="Segoe UI" w:hAnsi="Segoe UI" w:cs="Segoe UI"/>
      <w:sz w:val="18"/>
      <w:szCs w:val="18"/>
    </w:rPr>
  </w:style>
  <w:style w:type="paragraph" w:customStyle="1" w:styleId="Footnote">
    <w:name w:val="Footnote"/>
    <w:basedOn w:val="Body-text"/>
    <w:rsid w:val="00745C92"/>
    <w:pPr>
      <w:spacing w:line="160" w:lineRule="exact"/>
    </w:pPr>
    <w:rPr>
      <w:spacing w:val="-4"/>
      <w:sz w:val="12"/>
    </w:rPr>
  </w:style>
  <w:style w:type="character" w:customStyle="1" w:styleId="Heading2Char">
    <w:name w:val="Heading 2 Char"/>
    <w:basedOn w:val="DefaultParagraphFont"/>
    <w:link w:val="Heading2"/>
    <w:uiPriority w:val="9"/>
    <w:rsid w:val="009D7B28"/>
    <w:rPr>
      <w:rFonts w:ascii="Arial" w:eastAsiaTheme="majorEastAsia" w:hAnsi="Arial" w:cstheme="majorBidi"/>
      <w:caps/>
      <w:color w:val="6A86B8"/>
      <w:szCs w:val="26"/>
    </w:rPr>
  </w:style>
  <w:style w:type="paragraph" w:styleId="Title">
    <w:name w:val="Title"/>
    <w:basedOn w:val="Normal"/>
    <w:next w:val="Normal"/>
    <w:link w:val="TitleChar"/>
    <w:uiPriority w:val="10"/>
    <w:qFormat/>
    <w:rsid w:val="00FF319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F3199"/>
    <w:rPr>
      <w:rFonts w:ascii="Arial" w:eastAsiaTheme="majorEastAsia" w:hAnsi="Arial" w:cstheme="majorBidi"/>
      <w:spacing w:val="-10"/>
      <w:kern w:val="28"/>
      <w:sz w:val="56"/>
      <w:szCs w:val="56"/>
    </w:rPr>
  </w:style>
  <w:style w:type="character" w:customStyle="1" w:styleId="Heading3Char">
    <w:name w:val="Heading 3 Char"/>
    <w:basedOn w:val="DefaultParagraphFont"/>
    <w:link w:val="Heading3"/>
    <w:uiPriority w:val="9"/>
    <w:rsid w:val="00275AD4"/>
    <w:rPr>
      <w:rFonts w:ascii="Arial" w:eastAsiaTheme="majorEastAsia" w:hAnsi="Arial" w:cstheme="majorBidi"/>
      <w:color w:val="6A86B8" w:themeColor="accent1"/>
      <w:szCs w:val="24"/>
    </w:rPr>
  </w:style>
  <w:style w:type="character" w:customStyle="1" w:styleId="Heading4Char">
    <w:name w:val="Heading 4 Char"/>
    <w:basedOn w:val="DefaultParagraphFont"/>
    <w:link w:val="Heading4"/>
    <w:uiPriority w:val="9"/>
    <w:rsid w:val="00DB046F"/>
    <w:rPr>
      <w:rFonts w:asciiTheme="majorHAnsi" w:eastAsiaTheme="majorEastAsia" w:hAnsiTheme="majorHAnsi" w:cstheme="majorBidi"/>
      <w:i/>
      <w:iCs/>
      <w:color w:val="466192" w:themeColor="accent1" w:themeShade="BF"/>
    </w:rPr>
  </w:style>
  <w:style w:type="character" w:customStyle="1" w:styleId="Heading5Char">
    <w:name w:val="Heading 5 Char"/>
    <w:basedOn w:val="DefaultParagraphFont"/>
    <w:link w:val="Heading5"/>
    <w:uiPriority w:val="9"/>
    <w:rsid w:val="00DB046F"/>
    <w:rPr>
      <w:rFonts w:asciiTheme="majorHAnsi" w:eastAsiaTheme="majorEastAsia" w:hAnsiTheme="majorHAnsi" w:cstheme="majorBidi"/>
      <w:color w:val="466192" w:themeColor="accent1" w:themeShade="BF"/>
    </w:rPr>
  </w:style>
  <w:style w:type="character" w:customStyle="1" w:styleId="Heading6Char">
    <w:name w:val="Heading 6 Char"/>
    <w:basedOn w:val="DefaultParagraphFont"/>
    <w:link w:val="Heading6"/>
    <w:uiPriority w:val="9"/>
    <w:rsid w:val="00DB046F"/>
    <w:rPr>
      <w:rFonts w:asciiTheme="majorHAnsi" w:eastAsiaTheme="majorEastAsia" w:hAnsiTheme="majorHAnsi" w:cstheme="majorBidi"/>
      <w:color w:val="2E4061" w:themeColor="accent1" w:themeShade="7F"/>
    </w:rPr>
  </w:style>
  <w:style w:type="character" w:customStyle="1" w:styleId="Heading7Char">
    <w:name w:val="Heading 7 Char"/>
    <w:basedOn w:val="DefaultParagraphFont"/>
    <w:link w:val="Heading7"/>
    <w:uiPriority w:val="9"/>
    <w:rsid w:val="00DB046F"/>
    <w:rPr>
      <w:rFonts w:asciiTheme="majorHAnsi" w:eastAsiaTheme="majorEastAsia" w:hAnsiTheme="majorHAnsi" w:cstheme="majorBidi"/>
      <w:i/>
      <w:iCs/>
      <w:color w:val="2E4061" w:themeColor="accent1" w:themeShade="7F"/>
    </w:rPr>
  </w:style>
  <w:style w:type="character" w:customStyle="1" w:styleId="Heading8Char">
    <w:name w:val="Heading 8 Char"/>
    <w:basedOn w:val="DefaultParagraphFont"/>
    <w:link w:val="Heading8"/>
    <w:uiPriority w:val="9"/>
    <w:rsid w:val="00DB0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B04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6574A"/>
    <w:rPr>
      <w:i/>
      <w:iCs/>
      <w:sz w:val="18"/>
      <w:szCs w:val="18"/>
    </w:rPr>
  </w:style>
  <w:style w:type="character" w:styleId="FollowedHyperlink">
    <w:name w:val="FollowedHyperlink"/>
    <w:basedOn w:val="DefaultParagraphFont"/>
    <w:uiPriority w:val="99"/>
    <w:semiHidden/>
    <w:unhideWhenUsed/>
    <w:rsid w:val="00E80A99"/>
    <w:rPr>
      <w:rFonts w:ascii="Arial" w:hAnsi="Arial"/>
      <w:color w:val="6A86B8" w:themeColor="accent1"/>
      <w:sz w:val="22"/>
      <w:u w:val="single"/>
    </w:rPr>
  </w:style>
  <w:style w:type="character" w:styleId="Hyperlink">
    <w:name w:val="Hyperlink"/>
    <w:basedOn w:val="DefaultParagraphFont"/>
    <w:uiPriority w:val="99"/>
    <w:unhideWhenUsed/>
    <w:qFormat/>
    <w:rsid w:val="00E80A99"/>
    <w:rPr>
      <w:rFonts w:ascii="Arial" w:hAnsi="Arial"/>
      <w:color w:val="6A86B8" w:themeColor="accent1"/>
      <w:sz w:val="22"/>
      <w:u w:val="single"/>
    </w:rPr>
  </w:style>
  <w:style w:type="paragraph" w:styleId="Header">
    <w:name w:val="header"/>
    <w:basedOn w:val="Normal"/>
    <w:link w:val="HeaderChar"/>
    <w:uiPriority w:val="99"/>
    <w:unhideWhenUsed/>
    <w:rsid w:val="00E16998"/>
    <w:pPr>
      <w:tabs>
        <w:tab w:val="center" w:pos="4513"/>
        <w:tab w:val="right" w:pos="9026"/>
      </w:tabs>
    </w:pPr>
  </w:style>
  <w:style w:type="character" w:customStyle="1" w:styleId="HeaderChar">
    <w:name w:val="Header Char"/>
    <w:basedOn w:val="DefaultParagraphFont"/>
    <w:link w:val="Header"/>
    <w:uiPriority w:val="99"/>
    <w:rsid w:val="00E16998"/>
    <w:rPr>
      <w:rFonts w:ascii="Arial" w:hAnsi="Arial"/>
    </w:rPr>
  </w:style>
  <w:style w:type="paragraph" w:styleId="Footer">
    <w:name w:val="footer"/>
    <w:basedOn w:val="Normal"/>
    <w:link w:val="FooterChar"/>
    <w:uiPriority w:val="99"/>
    <w:unhideWhenUsed/>
    <w:rsid w:val="00E16998"/>
    <w:pPr>
      <w:tabs>
        <w:tab w:val="center" w:pos="4513"/>
        <w:tab w:val="right" w:pos="9026"/>
      </w:tabs>
    </w:pPr>
  </w:style>
  <w:style w:type="character" w:customStyle="1" w:styleId="FooterChar">
    <w:name w:val="Footer Char"/>
    <w:basedOn w:val="DefaultParagraphFont"/>
    <w:link w:val="Footer"/>
    <w:uiPriority w:val="99"/>
    <w:rsid w:val="00E1699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85686">
      <w:bodyDiv w:val="1"/>
      <w:marLeft w:val="0"/>
      <w:marRight w:val="0"/>
      <w:marTop w:val="0"/>
      <w:marBottom w:val="0"/>
      <w:divBdr>
        <w:top w:val="none" w:sz="0" w:space="0" w:color="auto"/>
        <w:left w:val="none" w:sz="0" w:space="0" w:color="auto"/>
        <w:bottom w:val="none" w:sz="0" w:space="0" w:color="auto"/>
        <w:right w:val="none" w:sz="0" w:space="0" w:color="auto"/>
      </w:divBdr>
    </w:div>
    <w:div w:id="8494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esa.ac.uk\applications\WorkGroupTemplates\HESA\Logo_paper_HESA.dotx" TargetMode="External"/></Relationships>
</file>

<file path=word/theme/theme1.xml><?xml version="1.0" encoding="utf-8"?>
<a:theme xmlns:a="http://schemas.openxmlformats.org/drawingml/2006/main" name="Theme1">
  <a:themeElements>
    <a:clrScheme name="HESA Primary">
      <a:dk1>
        <a:sysClr val="windowText" lastClr="000000"/>
      </a:dk1>
      <a:lt1>
        <a:sysClr val="window" lastClr="FFFFFF"/>
      </a:lt1>
      <a:dk2>
        <a:srgbClr val="FFFFFF"/>
      </a:dk2>
      <a:lt2>
        <a:srgbClr val="E7E6E6"/>
      </a:lt2>
      <a:accent1>
        <a:srgbClr val="6A86B8"/>
      </a:accent1>
      <a:accent2>
        <a:srgbClr val="1F4388"/>
      </a:accent2>
      <a:accent3>
        <a:srgbClr val="83C7BC"/>
      </a:accent3>
      <a:accent4>
        <a:srgbClr val="DFE3EB"/>
      </a:accent4>
      <a:accent5>
        <a:srgbClr val="1E355E"/>
      </a:accent5>
      <a:accent6>
        <a:srgbClr val="DBD9D6"/>
      </a:accent6>
      <a:hlink>
        <a:srgbClr val="954F72"/>
      </a:hlink>
      <a:folHlink>
        <a:srgbClr val="FFFFFF"/>
      </a:folHlink>
    </a:clrScheme>
    <a:fontScheme name="HESA">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BCA30779-2FCC-4113-A423-2B8FCC9A984F}" vid="{2E1A3BB4-BFDB-4525-8A8F-C698B937010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566764C264D14ABEF48248CF90B675" ma:contentTypeVersion="6" ma:contentTypeDescription="Create a new document." ma:contentTypeScope="" ma:versionID="24c41139b00d880f52c0ce2bc1867a28">
  <xsd:schema xmlns:xsd="http://www.w3.org/2001/XMLSchema" xmlns:xs="http://www.w3.org/2001/XMLSchema" xmlns:p="http://schemas.microsoft.com/office/2006/metadata/properties" xmlns:ns2="f9d1ec4b-0ee7-4d56-9822-55a8d366011b" xmlns:ns3="eb6ed7d3-a009-4581-b01f-1efc1e064148" targetNamespace="http://schemas.microsoft.com/office/2006/metadata/properties" ma:root="true" ma:fieldsID="6f82b77d4d8d99df567979ea5090a3b9" ns2:_="" ns3:_="">
    <xsd:import namespace="f9d1ec4b-0ee7-4d56-9822-55a8d366011b"/>
    <xsd:import namespace="eb6ed7d3-a009-4581-b01f-1efc1e0641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1ec4b-0ee7-4d56-9822-55a8d36601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6ed7d3-a009-4581-b01f-1efc1e0641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b6ed7d3-a009-4581-b01f-1efc1e064148">
      <UserInfo>
        <DisplayName>Gill Parker</DisplayName>
        <AccountId>28</AccountId>
        <AccountType/>
      </UserInfo>
      <UserInfo>
        <DisplayName>Nick Treacher</DisplayName>
        <AccountId>6</AccountId>
        <AccountType/>
      </UserInfo>
      <UserInfo>
        <DisplayName>Kyle Summers</DisplayName>
        <AccountId>13</AccountId>
        <AccountType/>
      </UserInfo>
      <UserInfo>
        <DisplayName>Malcolm Evans</DisplayName>
        <AccountId>16</AccountId>
        <AccountType/>
      </UserInfo>
      <UserInfo>
        <DisplayName>Mat Benfield</DisplayName>
        <AccountId>14</AccountId>
        <AccountType/>
      </UserInfo>
      <UserInfo>
        <DisplayName>Nick Ledwold</DisplayName>
        <AccountId>20</AccountId>
        <AccountType/>
      </UserInfo>
      <UserInfo>
        <DisplayName>Neil Ballard</DisplayName>
        <AccountId>19</AccountId>
        <AccountType/>
      </UserInfo>
      <UserInfo>
        <DisplayName>Lee Daniels</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C8B5-543A-4E6F-94D3-1C7F11713987}">
  <ds:schemaRefs>
    <ds:schemaRef ds:uri="http://schemas.microsoft.com/sharepoint/v3/contenttype/forms"/>
  </ds:schemaRefs>
</ds:datastoreItem>
</file>

<file path=customXml/itemProps2.xml><?xml version="1.0" encoding="utf-8"?>
<ds:datastoreItem xmlns:ds="http://schemas.openxmlformats.org/officeDocument/2006/customXml" ds:itemID="{B2EED023-1760-4467-8C6A-E0392A462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1ec4b-0ee7-4d56-9822-55a8d366011b"/>
    <ds:schemaRef ds:uri="eb6ed7d3-a009-4581-b01f-1efc1e064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10184-0DC0-4DDC-909B-106AF933BA3A}">
  <ds:schemaRefs>
    <ds:schemaRef ds:uri="http://schemas.openxmlformats.org/package/2006/metadata/core-properties"/>
    <ds:schemaRef ds:uri="http://purl.org/dc/terms/"/>
    <ds:schemaRef ds:uri="f9d1ec4b-0ee7-4d56-9822-55a8d366011b"/>
    <ds:schemaRef ds:uri="http://purl.org/dc/elements/1.1/"/>
    <ds:schemaRef ds:uri="http://schemas.microsoft.com/office/2006/documentManagement/types"/>
    <ds:schemaRef ds:uri="eb6ed7d3-a009-4581-b01f-1efc1e064148"/>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6C957051-0A4D-49EB-9A20-F8FABBEA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Logo_paper_HESA</Template>
  <TotalTime>0</TotalTime>
  <Pages>1</Pages>
  <Words>306</Words>
  <Characters>1745</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Benfield</dc:creator>
  <cp:keywords/>
  <dc:description/>
  <cp:lastModifiedBy>Gill Parker</cp:lastModifiedBy>
  <cp:revision>2</cp:revision>
  <cp:lastPrinted>2016-08-11T07:30:00Z</cp:lastPrinted>
  <dcterms:created xsi:type="dcterms:W3CDTF">2020-02-10T14:35:00Z</dcterms:created>
  <dcterms:modified xsi:type="dcterms:W3CDTF">2020-02-10T14:35:00Z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0x010100AC566764C264D14ABEF48248CF90B675</vt:lpwstr>
  </property>
  <property fmtid="{D5CDD505-2E9C-101B-9397-08002B2CF9AE}" pid="3" name="AuthorIds_UIVersion_1024">
    <vt:lpwstr>14</vt:lpwstr>
  </property>
</Properties>
</file>